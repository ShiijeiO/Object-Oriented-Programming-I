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2540" w14:textId="710AECCF" w:rsidR="007D589C" w:rsidRDefault="00817EEB" w:rsidP="007748B8">
      <w:pPr>
        <w:pStyle w:val="Heading1"/>
      </w:pPr>
      <w:r>
        <w:t>CENG2</w:t>
      </w:r>
      <w:r w:rsidR="00341558">
        <w:t>17</w:t>
      </w:r>
      <w:r w:rsidR="007748B8">
        <w:t xml:space="preserve"> – Lab</w:t>
      </w:r>
      <w:r w:rsidR="00413186">
        <w:t>02</w:t>
      </w:r>
      <w:r w:rsidR="007748B8">
        <w:t xml:space="preserve"> Report</w:t>
      </w:r>
    </w:p>
    <w:p w14:paraId="6A7BEEC0" w14:textId="77777777" w:rsidR="007748B8" w:rsidRDefault="007748B8" w:rsidP="007748B8"/>
    <w:p w14:paraId="4AC8B3A4" w14:textId="6860DA30" w:rsidR="009C6D84" w:rsidRDefault="009C6D84" w:rsidP="009C6D84">
      <w:pPr>
        <w:pStyle w:val="Heading2"/>
        <w:jc w:val="center"/>
      </w:pPr>
      <w:r>
        <w:t>Task 1</w:t>
      </w:r>
    </w:p>
    <w:p w14:paraId="25C48B69" w14:textId="6AFD20D9" w:rsidR="005F3E50" w:rsidRPr="005F3E50" w:rsidRDefault="008B41B4" w:rsidP="005F3E50">
      <w:r w:rsidRPr="008B41B4">
        <w:drawing>
          <wp:inline distT="0" distB="0" distL="0" distR="0" wp14:anchorId="0BE2074B" wp14:editId="793E6F6E">
            <wp:extent cx="6188393" cy="946199"/>
            <wp:effectExtent l="0" t="0" r="3175" b="6350"/>
            <wp:docPr id="94450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87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393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BFA6" w14:textId="77777777" w:rsidR="005F3E50" w:rsidRDefault="005F3E50" w:rsidP="005F3E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641701" w14:textId="77777777" w:rsidR="005F3E50" w:rsidRDefault="005F3E50" w:rsidP="005F3E50"/>
    <w:p w14:paraId="75D330B7" w14:textId="77777777" w:rsidR="005F3E50" w:rsidRDefault="005F3E50" w:rsidP="005F3E50">
      <w:r>
        <w:t>/**</w:t>
      </w:r>
    </w:p>
    <w:p w14:paraId="4200D4E4" w14:textId="77777777" w:rsidR="005F3E50" w:rsidRDefault="005F3E50" w:rsidP="005F3E50">
      <w:r>
        <w:t xml:space="preserve"> * Defines Two methods to calculate the average on an integer array and a double array</w:t>
      </w:r>
    </w:p>
    <w:p w14:paraId="34F404C6" w14:textId="77777777" w:rsidR="005F3E50" w:rsidRDefault="005F3E50" w:rsidP="005F3E50">
      <w:r>
        <w:t xml:space="preserve"> * Also includes ask the user to enter 10 double values and displays the average</w:t>
      </w:r>
    </w:p>
    <w:p w14:paraId="1067E085" w14:textId="77777777" w:rsidR="005F3E50" w:rsidRDefault="005F3E50" w:rsidP="005F3E50">
      <w:r>
        <w:t xml:space="preserve"> *</w:t>
      </w:r>
    </w:p>
    <w:p w14:paraId="7C1D17D1" w14:textId="77777777" w:rsidR="005F3E50" w:rsidRDefault="005F3E50" w:rsidP="005F3E50">
      <w:r>
        <w:t xml:space="preserve"> * @Clarence Oriola (N01573843)</w:t>
      </w:r>
    </w:p>
    <w:p w14:paraId="0327B466" w14:textId="77777777" w:rsidR="005F3E50" w:rsidRDefault="005F3E50" w:rsidP="005F3E50">
      <w:r>
        <w:t xml:space="preserve"> * @v2.0 (10/11/2023) +comments</w:t>
      </w:r>
    </w:p>
    <w:p w14:paraId="2540701E" w14:textId="77777777" w:rsidR="005F3E50" w:rsidRDefault="005F3E50" w:rsidP="005F3E50">
      <w:r>
        <w:t xml:space="preserve"> */</w:t>
      </w:r>
    </w:p>
    <w:p w14:paraId="3419F82F" w14:textId="77777777" w:rsidR="005F3E50" w:rsidRDefault="005F3E50" w:rsidP="005F3E50">
      <w:r>
        <w:t>public class Task1</w:t>
      </w:r>
    </w:p>
    <w:p w14:paraId="6352DFEA" w14:textId="77777777" w:rsidR="005F3E50" w:rsidRDefault="005F3E50" w:rsidP="005F3E50">
      <w:r>
        <w:t>{</w:t>
      </w:r>
    </w:p>
    <w:p w14:paraId="7D6500BA" w14:textId="77777777" w:rsidR="005F3E50" w:rsidRDefault="005F3E50" w:rsidP="005F3E50">
      <w:r>
        <w:t xml:space="preserve">    public static int average(</w:t>
      </w:r>
      <w:proofErr w:type="gramStart"/>
      <w:r>
        <w:t>int[</w:t>
      </w:r>
      <w:proofErr w:type="gramEnd"/>
      <w:r>
        <w:t>] array)</w:t>
      </w:r>
    </w:p>
    <w:p w14:paraId="26D9CEEA" w14:textId="77777777" w:rsidR="005F3E50" w:rsidRDefault="005F3E50" w:rsidP="005F3E50">
      <w:r>
        <w:t xml:space="preserve">    {</w:t>
      </w:r>
    </w:p>
    <w:p w14:paraId="0CE3BDDA" w14:textId="77777777" w:rsidR="005F3E50" w:rsidRDefault="005F3E50" w:rsidP="005F3E50">
      <w:r>
        <w:t xml:space="preserve">        int sum = </w:t>
      </w:r>
      <w:proofErr w:type="gramStart"/>
      <w:r>
        <w:t>0;</w:t>
      </w:r>
      <w:proofErr w:type="gramEnd"/>
    </w:p>
    <w:p w14:paraId="17F71BAE" w14:textId="77777777" w:rsidR="005F3E50" w:rsidRDefault="005F3E50" w:rsidP="005F3E50">
      <w:r>
        <w:t xml:space="preserve">        </w:t>
      </w:r>
    </w:p>
    <w:p w14:paraId="7DEDA09F" w14:textId="77777777" w:rsidR="005F3E50" w:rsidRDefault="005F3E50" w:rsidP="005F3E50">
      <w:r>
        <w:t xml:space="preserve">        //Calculates the sum of all elements in the array</w:t>
      </w:r>
    </w:p>
    <w:p w14:paraId="2037FFBB" w14:textId="77777777" w:rsidR="005F3E50" w:rsidRDefault="005F3E50" w:rsidP="005F3E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5A681A" w14:textId="77777777" w:rsidR="005F3E50" w:rsidRDefault="005F3E50" w:rsidP="005F3E50">
      <w:r>
        <w:t xml:space="preserve">    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5865A4" w14:textId="77777777" w:rsidR="005F3E50" w:rsidRDefault="005F3E50" w:rsidP="005F3E50">
      <w:r>
        <w:t xml:space="preserve">        }</w:t>
      </w:r>
    </w:p>
    <w:p w14:paraId="5C402742" w14:textId="77777777" w:rsidR="005F3E50" w:rsidRDefault="005F3E50" w:rsidP="005F3E50">
      <w:r>
        <w:t xml:space="preserve">        </w:t>
      </w:r>
    </w:p>
    <w:p w14:paraId="242EF149" w14:textId="77777777" w:rsidR="005F3E50" w:rsidRDefault="005F3E50" w:rsidP="005F3E50">
      <w:r>
        <w:t xml:space="preserve">        // Calculate and return the average</w:t>
      </w:r>
    </w:p>
    <w:p w14:paraId="37EB3CFC" w14:textId="77777777" w:rsidR="005F3E50" w:rsidRDefault="005F3E50" w:rsidP="005F3E50">
      <w:r>
        <w:t xml:space="preserve">        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568F639E" w14:textId="77777777" w:rsidR="005F3E50" w:rsidRDefault="005F3E50" w:rsidP="005F3E50">
      <w:r>
        <w:t xml:space="preserve">    }</w:t>
      </w:r>
    </w:p>
    <w:p w14:paraId="55ED7698" w14:textId="77777777" w:rsidR="005F3E50" w:rsidRDefault="005F3E50" w:rsidP="005F3E50">
      <w:r>
        <w:t xml:space="preserve">    </w:t>
      </w:r>
    </w:p>
    <w:p w14:paraId="11EB8907" w14:textId="77777777" w:rsidR="005F3E50" w:rsidRDefault="005F3E50" w:rsidP="005F3E50">
      <w:r>
        <w:t xml:space="preserve">    public static double average(</w:t>
      </w:r>
      <w:proofErr w:type="gramStart"/>
      <w:r>
        <w:t>double[</w:t>
      </w:r>
      <w:proofErr w:type="gramEnd"/>
      <w:r>
        <w:t>] array)</w:t>
      </w:r>
    </w:p>
    <w:p w14:paraId="13F482EC" w14:textId="77777777" w:rsidR="005F3E50" w:rsidRDefault="005F3E50" w:rsidP="005F3E50">
      <w:r>
        <w:t xml:space="preserve">    {</w:t>
      </w:r>
    </w:p>
    <w:p w14:paraId="264F661C" w14:textId="77777777" w:rsidR="005F3E50" w:rsidRDefault="005F3E50" w:rsidP="005F3E50">
      <w:r>
        <w:t xml:space="preserve">        double sum = </w:t>
      </w:r>
      <w:proofErr w:type="gramStart"/>
      <w:r>
        <w:t>0.0;</w:t>
      </w:r>
      <w:proofErr w:type="gramEnd"/>
    </w:p>
    <w:p w14:paraId="4F0D19DC" w14:textId="77777777" w:rsidR="005F3E50" w:rsidRDefault="005F3E50" w:rsidP="005F3E50">
      <w:r>
        <w:t xml:space="preserve">        </w:t>
      </w:r>
    </w:p>
    <w:p w14:paraId="44A5F705" w14:textId="77777777" w:rsidR="005F3E50" w:rsidRDefault="005F3E50" w:rsidP="005F3E50">
      <w:r>
        <w:t xml:space="preserve">        // Calculate the sum of all elements in the array</w:t>
      </w:r>
    </w:p>
    <w:p w14:paraId="2E025C73" w14:textId="77777777" w:rsidR="005F3E50" w:rsidRDefault="005F3E50" w:rsidP="005F3E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A17541" w14:textId="77777777" w:rsidR="005F3E50" w:rsidRDefault="005F3E50" w:rsidP="005F3E50">
      <w:r>
        <w:t xml:space="preserve">    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C1C1168" w14:textId="77777777" w:rsidR="005F3E50" w:rsidRDefault="005F3E50" w:rsidP="005F3E50">
      <w:r>
        <w:t xml:space="preserve">        }</w:t>
      </w:r>
    </w:p>
    <w:p w14:paraId="0BD4B7F9" w14:textId="77777777" w:rsidR="005F3E50" w:rsidRDefault="005F3E50" w:rsidP="005F3E50">
      <w:r>
        <w:t xml:space="preserve">        </w:t>
      </w:r>
    </w:p>
    <w:p w14:paraId="7AA2823A" w14:textId="77777777" w:rsidR="005F3E50" w:rsidRDefault="005F3E50" w:rsidP="005F3E50">
      <w:r>
        <w:t xml:space="preserve">        // Calculate and return the average</w:t>
      </w:r>
    </w:p>
    <w:p w14:paraId="476AE2CE" w14:textId="77777777" w:rsidR="005F3E50" w:rsidRDefault="005F3E50" w:rsidP="005F3E50">
      <w:r>
        <w:t xml:space="preserve">        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6A8BDCDD" w14:textId="77777777" w:rsidR="005F3E50" w:rsidRDefault="005F3E50" w:rsidP="005F3E50">
      <w:r>
        <w:t xml:space="preserve">    }</w:t>
      </w:r>
    </w:p>
    <w:p w14:paraId="12A4F6EF" w14:textId="77777777" w:rsidR="005F3E50" w:rsidRDefault="005F3E50" w:rsidP="005F3E50">
      <w:r>
        <w:t xml:space="preserve">    </w:t>
      </w:r>
    </w:p>
    <w:p w14:paraId="5DA1F0D6" w14:textId="77777777" w:rsidR="005F3E50" w:rsidRDefault="005F3E50" w:rsidP="005F3E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A11C8F" w14:textId="77777777" w:rsidR="005F3E50" w:rsidRDefault="005F3E50" w:rsidP="005F3E50">
      <w:r>
        <w:t xml:space="preserve">    {</w:t>
      </w:r>
    </w:p>
    <w:p w14:paraId="47D1531F" w14:textId="77777777" w:rsidR="005F3E50" w:rsidRDefault="005F3E50" w:rsidP="005F3E5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6E9671" w14:textId="77777777" w:rsidR="005F3E50" w:rsidRDefault="005F3E50" w:rsidP="005F3E50">
      <w:r>
        <w:t xml:space="preserve">        </w:t>
      </w:r>
    </w:p>
    <w:p w14:paraId="618E4025" w14:textId="77777777" w:rsidR="005F3E50" w:rsidRDefault="005F3E50" w:rsidP="005F3E50">
      <w:r>
        <w:t xml:space="preserve">        </w:t>
      </w:r>
      <w:proofErr w:type="spellStart"/>
      <w:r>
        <w:t>System.out.print</w:t>
      </w:r>
      <w:proofErr w:type="spellEnd"/>
      <w:r>
        <w:t>("Enter 10 double values in: "</w:t>
      </w:r>
      <w:proofErr w:type="gramStart"/>
      <w:r>
        <w:t>);</w:t>
      </w:r>
      <w:proofErr w:type="gramEnd"/>
    </w:p>
    <w:p w14:paraId="293FB624" w14:textId="77777777" w:rsidR="005F3E50" w:rsidRDefault="005F3E50" w:rsidP="005F3E50">
      <w:r>
        <w:t xml:space="preserve">        </w:t>
      </w:r>
      <w:proofErr w:type="gramStart"/>
      <w:r>
        <w:t>double[</w:t>
      </w:r>
      <w:proofErr w:type="gramEnd"/>
      <w:r>
        <w:t>] values = new double[10];</w:t>
      </w:r>
    </w:p>
    <w:p w14:paraId="0C3B4FBC" w14:textId="77777777" w:rsidR="005F3E50" w:rsidRDefault="005F3E50" w:rsidP="005F3E50">
      <w:r>
        <w:t xml:space="preserve">        </w:t>
      </w:r>
    </w:p>
    <w:p w14:paraId="5A6E8BCE" w14:textId="77777777" w:rsidR="005F3E50" w:rsidRDefault="005F3E50" w:rsidP="005F3E50">
      <w:r>
        <w:t xml:space="preserve">        // Prompt the user to input 10 double values</w:t>
      </w:r>
    </w:p>
    <w:p w14:paraId="5DF633A1" w14:textId="77777777" w:rsidR="005F3E50" w:rsidRDefault="005F3E50" w:rsidP="005F3E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9278081" w14:textId="77777777" w:rsidR="005F3E50" w:rsidRDefault="005F3E50" w:rsidP="005F3E50">
      <w:r>
        <w:t xml:space="preserve">        {</w:t>
      </w:r>
    </w:p>
    <w:p w14:paraId="0B79A69D" w14:textId="77777777" w:rsidR="005F3E50" w:rsidRDefault="005F3E50" w:rsidP="005F3E50">
      <w:r>
        <w:t xml:space="preserve">            values[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4F98F07" w14:textId="77777777" w:rsidR="005F3E50" w:rsidRDefault="005F3E50" w:rsidP="005F3E50">
      <w:r>
        <w:t xml:space="preserve">        }</w:t>
      </w:r>
    </w:p>
    <w:p w14:paraId="04F0F004" w14:textId="77777777" w:rsidR="005F3E50" w:rsidRDefault="005F3E50" w:rsidP="005F3E50">
      <w:r>
        <w:t xml:space="preserve">        </w:t>
      </w:r>
    </w:p>
    <w:p w14:paraId="2A346F38" w14:textId="77777777" w:rsidR="005F3E50" w:rsidRDefault="005F3E50" w:rsidP="005F3E50">
      <w:r>
        <w:t xml:space="preserve">        // Calculate the average of the input values and display it</w:t>
      </w:r>
    </w:p>
    <w:p w14:paraId="389B7FCD" w14:textId="77777777" w:rsidR="005F3E50" w:rsidRDefault="005F3E50" w:rsidP="005F3E50">
      <w:r>
        <w:t xml:space="preserve">        double avg = average(values</w:t>
      </w:r>
      <w:proofErr w:type="gramStart"/>
      <w:r>
        <w:t>);</w:t>
      </w:r>
      <w:proofErr w:type="gramEnd"/>
    </w:p>
    <w:p w14:paraId="4082A7C0" w14:textId="77777777" w:rsidR="005F3E50" w:rsidRDefault="005F3E50" w:rsidP="005F3E50">
      <w:r>
        <w:t xml:space="preserve">        </w:t>
      </w:r>
      <w:proofErr w:type="spellStart"/>
      <w:r>
        <w:t>System.out.println</w:t>
      </w:r>
      <w:proofErr w:type="spellEnd"/>
      <w:r>
        <w:t>("The Average Value is: " +avg</w:t>
      </w:r>
      <w:proofErr w:type="gramStart"/>
      <w:r>
        <w:t>);</w:t>
      </w:r>
      <w:proofErr w:type="gramEnd"/>
    </w:p>
    <w:p w14:paraId="6F6A4724" w14:textId="77777777" w:rsidR="005F3E50" w:rsidRDefault="005F3E50" w:rsidP="005F3E50">
      <w:r>
        <w:lastRenderedPageBreak/>
        <w:t xml:space="preserve">        </w:t>
      </w:r>
    </w:p>
    <w:p w14:paraId="5B381A7A" w14:textId="77777777" w:rsidR="005F3E50" w:rsidRDefault="005F3E50" w:rsidP="005F3E5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25C9177" w14:textId="77777777" w:rsidR="005F3E50" w:rsidRDefault="005F3E50" w:rsidP="005F3E50">
      <w:r>
        <w:t xml:space="preserve">        </w:t>
      </w:r>
    </w:p>
    <w:p w14:paraId="04453F3A" w14:textId="77777777" w:rsidR="005F3E50" w:rsidRDefault="005F3E50" w:rsidP="005F3E50">
      <w:r>
        <w:t xml:space="preserve">    }</w:t>
      </w:r>
    </w:p>
    <w:p w14:paraId="390E9D18" w14:textId="6F974200" w:rsidR="009C6D84" w:rsidRPr="009C6D84" w:rsidRDefault="005F3E50" w:rsidP="005F3E50">
      <w:r>
        <w:t>}</w:t>
      </w:r>
    </w:p>
    <w:p w14:paraId="29B83705" w14:textId="5FDBC127" w:rsidR="009C6D84" w:rsidRDefault="009C6D84" w:rsidP="009C6D84">
      <w:pPr>
        <w:pStyle w:val="Heading2"/>
        <w:jc w:val="center"/>
      </w:pPr>
      <w:r>
        <w:t xml:space="preserve">Task </w:t>
      </w:r>
      <w:r>
        <w:t>2</w:t>
      </w:r>
    </w:p>
    <w:p w14:paraId="1AE6828A" w14:textId="02E9CD14" w:rsidR="00AB0944" w:rsidRPr="00AB0944" w:rsidRDefault="00D84991" w:rsidP="00D84991">
      <w:pPr>
        <w:jc w:val="center"/>
      </w:pPr>
      <w:r w:rsidRPr="00D84991">
        <w:drawing>
          <wp:inline distT="0" distB="0" distL="0" distR="0" wp14:anchorId="5E6D2A9E" wp14:editId="1D08CBA4">
            <wp:extent cx="5019933" cy="1066855"/>
            <wp:effectExtent l="0" t="0" r="0" b="0"/>
            <wp:docPr id="13626044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43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93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E6E4" w14:textId="77777777" w:rsidR="00AB0944" w:rsidRDefault="00AB0944" w:rsidP="00AB09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98997D" w14:textId="77777777" w:rsidR="00AB0944" w:rsidRDefault="00AB0944" w:rsidP="00AB0944">
      <w:r>
        <w:t>/**</w:t>
      </w:r>
    </w:p>
    <w:p w14:paraId="33451006" w14:textId="77777777" w:rsidR="00AB0944" w:rsidRDefault="00AB0944" w:rsidP="00AB0944">
      <w:r>
        <w:t xml:space="preserve"> * Program that prompts the user to enter a </w:t>
      </w:r>
      <w:proofErr w:type="gramStart"/>
      <w:r>
        <w:t>two-dimensional arrays</w:t>
      </w:r>
      <w:proofErr w:type="gramEnd"/>
      <w:r>
        <w:t xml:space="preserve"> and displays the location of the largest element in the array</w:t>
      </w:r>
    </w:p>
    <w:p w14:paraId="7B84982F" w14:textId="77777777" w:rsidR="00AB0944" w:rsidRDefault="00AB0944" w:rsidP="00AB0944">
      <w:r>
        <w:t xml:space="preserve"> *</w:t>
      </w:r>
    </w:p>
    <w:p w14:paraId="28CF4A65" w14:textId="77777777" w:rsidR="00AB0944" w:rsidRDefault="00AB0944" w:rsidP="00AB0944">
      <w:r>
        <w:t xml:space="preserve"> * @Clarence Oriola (n01573843)</w:t>
      </w:r>
    </w:p>
    <w:p w14:paraId="3365E054" w14:textId="77777777" w:rsidR="00AB0944" w:rsidRDefault="00AB0944" w:rsidP="00AB0944">
      <w:r>
        <w:t xml:space="preserve"> * @v1.0 10-11-2023</w:t>
      </w:r>
    </w:p>
    <w:p w14:paraId="665BD5F9" w14:textId="77777777" w:rsidR="00AB0944" w:rsidRDefault="00AB0944" w:rsidP="00AB0944">
      <w:r>
        <w:t xml:space="preserve"> */</w:t>
      </w:r>
    </w:p>
    <w:p w14:paraId="6C2C9B07" w14:textId="77777777" w:rsidR="00AB0944" w:rsidRDefault="00AB0944" w:rsidP="00AB0944">
      <w:r>
        <w:t>public class Task2</w:t>
      </w:r>
    </w:p>
    <w:p w14:paraId="06445920" w14:textId="77777777" w:rsidR="00AB0944" w:rsidRDefault="00AB0944" w:rsidP="00AB0944">
      <w:r>
        <w:t>{</w:t>
      </w:r>
    </w:p>
    <w:p w14:paraId="071BE497" w14:textId="77777777" w:rsidR="00AB0944" w:rsidRDefault="00AB0944" w:rsidP="00AB0944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locateLargest</w:t>
      </w:r>
      <w:proofErr w:type="spellEnd"/>
      <w:r>
        <w:t>(double[][] a) {</w:t>
      </w:r>
    </w:p>
    <w:p w14:paraId="541D1EAA" w14:textId="77777777" w:rsidR="00AB0944" w:rsidRDefault="00AB0944" w:rsidP="00AB0944">
      <w:r>
        <w:t xml:space="preserve">    </w:t>
      </w:r>
      <w:proofErr w:type="gramStart"/>
      <w:r>
        <w:t>int[</w:t>
      </w:r>
      <w:proofErr w:type="gramEnd"/>
      <w:r>
        <w:t>] location = {0, 0}; //</w:t>
      </w:r>
      <w:proofErr w:type="spellStart"/>
      <w:r>
        <w:t>intialized</w:t>
      </w:r>
      <w:proofErr w:type="spellEnd"/>
      <w:r>
        <w:t xml:space="preserve"> as the default location</w:t>
      </w:r>
    </w:p>
    <w:p w14:paraId="7C2E473B" w14:textId="77777777" w:rsidR="00AB0944" w:rsidRDefault="00AB0944" w:rsidP="00AB0944">
      <w:r>
        <w:t xml:space="preserve">    double max = </w:t>
      </w:r>
      <w:proofErr w:type="gramStart"/>
      <w:r>
        <w:t>a[</w:t>
      </w:r>
      <w:proofErr w:type="gramEnd"/>
      <w:r>
        <w:t xml:space="preserve">0][0]; //default 0 ,0 variable to store the largest </w:t>
      </w:r>
    </w:p>
    <w:p w14:paraId="166F9CB8" w14:textId="77777777" w:rsidR="00AB0944" w:rsidRDefault="00AB0944" w:rsidP="00AB0944">
      <w:r>
        <w:t xml:space="preserve">    </w:t>
      </w:r>
    </w:p>
    <w:p w14:paraId="52DC031A" w14:textId="77777777" w:rsidR="00AB0944" w:rsidRDefault="00AB0944" w:rsidP="00AB09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6FE87E" w14:textId="77777777" w:rsidR="00AB0944" w:rsidRDefault="00AB0944" w:rsidP="00AB0944">
      <w:r>
        <w:t xml:space="preserve">        </w:t>
      </w:r>
      <w:proofErr w:type="gramStart"/>
      <w:r>
        <w:t>for(</w:t>
      </w:r>
      <w:proofErr w:type="gramEnd"/>
      <w:r>
        <w:t>int j = 0; j &lt; a[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 {</w:t>
      </w:r>
    </w:p>
    <w:p w14:paraId="293700C4" w14:textId="77777777" w:rsidR="00AB0944" w:rsidRDefault="00AB0944" w:rsidP="00AB0944">
      <w:r>
        <w:t xml:space="preserve">                if(a[</w:t>
      </w:r>
      <w:proofErr w:type="spellStart"/>
      <w:r>
        <w:t>i</w:t>
      </w:r>
      <w:proofErr w:type="spellEnd"/>
      <w:r>
        <w:t>][j] &gt; max) {</w:t>
      </w:r>
    </w:p>
    <w:p w14:paraId="3E25349F" w14:textId="77777777" w:rsidR="00AB0944" w:rsidRDefault="00AB0944" w:rsidP="00AB0944">
      <w:r>
        <w:t xml:space="preserve">                    max 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460944D" w14:textId="77777777" w:rsidR="00AB0944" w:rsidRDefault="00AB0944" w:rsidP="00AB0944">
      <w:r>
        <w:t xml:space="preserve">                    </w:t>
      </w:r>
      <w:proofErr w:type="gramStart"/>
      <w:r>
        <w:t>location[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78260DF5" w14:textId="77777777" w:rsidR="00AB0944" w:rsidRDefault="00AB0944" w:rsidP="00AB0944">
      <w:r>
        <w:t xml:space="preserve">                    </w:t>
      </w:r>
      <w:proofErr w:type="gramStart"/>
      <w:r>
        <w:t>location[</w:t>
      </w:r>
      <w:proofErr w:type="gramEnd"/>
      <w:r>
        <w:t>1] = j;</w:t>
      </w:r>
    </w:p>
    <w:p w14:paraId="66F274DA" w14:textId="77777777" w:rsidR="00AB0944" w:rsidRDefault="00AB0944" w:rsidP="00AB0944">
      <w:r>
        <w:t xml:space="preserve">                }</w:t>
      </w:r>
    </w:p>
    <w:p w14:paraId="7E79AAFB" w14:textId="77777777" w:rsidR="00AB0944" w:rsidRDefault="00AB0944" w:rsidP="00AB0944">
      <w:r>
        <w:t xml:space="preserve">            </w:t>
      </w:r>
    </w:p>
    <w:p w14:paraId="1CA14C95" w14:textId="77777777" w:rsidR="00AB0944" w:rsidRDefault="00AB0944" w:rsidP="00AB0944">
      <w:r>
        <w:t xml:space="preserve">            }</w:t>
      </w:r>
    </w:p>
    <w:p w14:paraId="7303AB18" w14:textId="77777777" w:rsidR="00AB0944" w:rsidRDefault="00AB0944" w:rsidP="00AB0944">
      <w:r>
        <w:t xml:space="preserve">        }</w:t>
      </w:r>
    </w:p>
    <w:p w14:paraId="6EC7B60C" w14:textId="77777777" w:rsidR="00AB0944" w:rsidRDefault="00AB0944" w:rsidP="00AB0944">
      <w:r>
        <w:t xml:space="preserve">        return </w:t>
      </w:r>
      <w:proofErr w:type="gramStart"/>
      <w:r>
        <w:t>location;</w:t>
      </w:r>
      <w:proofErr w:type="gramEnd"/>
    </w:p>
    <w:p w14:paraId="7E9FCDC9" w14:textId="77777777" w:rsidR="00AB0944" w:rsidRDefault="00AB0944" w:rsidP="00AB0944">
      <w:r>
        <w:t xml:space="preserve">    }</w:t>
      </w:r>
    </w:p>
    <w:p w14:paraId="53A699B8" w14:textId="77777777" w:rsidR="00AB0944" w:rsidRDefault="00AB0944" w:rsidP="00AB0944">
      <w:r>
        <w:t xml:space="preserve">    </w:t>
      </w:r>
    </w:p>
    <w:p w14:paraId="396411DE" w14:textId="77777777" w:rsidR="00AB0944" w:rsidRDefault="00AB0944" w:rsidP="00AB09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0E4C50" w14:textId="77777777" w:rsidR="00AB0944" w:rsidRDefault="00AB0944" w:rsidP="00AB0944">
      <w:r>
        <w:t xml:space="preserve">        </w:t>
      </w:r>
    </w:p>
    <w:p w14:paraId="72926AA8" w14:textId="77777777" w:rsidR="00AB0944" w:rsidRDefault="00AB0944" w:rsidP="00AB094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12A7D0" w14:textId="77777777" w:rsidR="00AB0944" w:rsidRDefault="00AB0944" w:rsidP="00AB0944">
      <w:r>
        <w:t xml:space="preserve">        </w:t>
      </w:r>
    </w:p>
    <w:p w14:paraId="44BCCF46" w14:textId="77777777" w:rsidR="00AB0944" w:rsidRDefault="00AB0944" w:rsidP="00AB0944">
      <w:r>
        <w:t xml:space="preserve">        </w:t>
      </w:r>
      <w:proofErr w:type="spellStart"/>
      <w:r>
        <w:t>System.out.print</w:t>
      </w:r>
      <w:proofErr w:type="spellEnd"/>
      <w:r>
        <w:t>("Enter the number of rows and columns of the array: "</w:t>
      </w:r>
      <w:proofErr w:type="gramStart"/>
      <w:r>
        <w:t>);</w:t>
      </w:r>
      <w:proofErr w:type="gramEnd"/>
    </w:p>
    <w:p w14:paraId="1A687BE3" w14:textId="77777777" w:rsidR="00AB0944" w:rsidRDefault="00AB0944" w:rsidP="00AB0944">
      <w:r>
        <w:t xml:space="preserve">        int </w:t>
      </w:r>
      <w:proofErr w:type="spellStart"/>
      <w:r>
        <w:t>numRows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5656392" w14:textId="77777777" w:rsidR="00AB0944" w:rsidRDefault="00AB0944" w:rsidP="00AB0944">
      <w:r>
        <w:t xml:space="preserve">        int </w:t>
      </w:r>
      <w:proofErr w:type="spellStart"/>
      <w:r>
        <w:t>numCols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DA9A30C" w14:textId="77777777" w:rsidR="00AB0944" w:rsidRDefault="00AB0944" w:rsidP="00AB0944">
      <w:r>
        <w:t xml:space="preserve">        </w:t>
      </w:r>
    </w:p>
    <w:p w14:paraId="3FE0B004" w14:textId="77777777" w:rsidR="00AB0944" w:rsidRDefault="00AB0944" w:rsidP="00AB0944">
      <w:r>
        <w:t xml:space="preserve">        //Creating 2d array that ask the user for values</w:t>
      </w:r>
    </w:p>
    <w:p w14:paraId="29CD6D2F" w14:textId="77777777" w:rsidR="00AB0944" w:rsidRDefault="00AB0944" w:rsidP="00AB0944">
      <w:r>
        <w:t xml:space="preserve">        </w:t>
      </w:r>
      <w:proofErr w:type="gramStart"/>
      <w:r>
        <w:t>double[</w:t>
      </w:r>
      <w:proofErr w:type="gramEnd"/>
      <w:r>
        <w:t>][] array = new double[</w:t>
      </w:r>
      <w:proofErr w:type="spellStart"/>
      <w:r>
        <w:t>numRows</w:t>
      </w:r>
      <w:proofErr w:type="spellEnd"/>
      <w:r>
        <w:t>][</w:t>
      </w:r>
      <w:proofErr w:type="spellStart"/>
      <w:r>
        <w:t>numCols</w:t>
      </w:r>
      <w:proofErr w:type="spellEnd"/>
      <w:r>
        <w:t xml:space="preserve">];    </w:t>
      </w:r>
    </w:p>
    <w:p w14:paraId="48E274D9" w14:textId="77777777" w:rsidR="00AB0944" w:rsidRDefault="00AB0944" w:rsidP="00AB0944">
      <w:r>
        <w:t xml:space="preserve">        </w:t>
      </w:r>
      <w:proofErr w:type="spellStart"/>
      <w:r>
        <w:t>System.out.println</w:t>
      </w:r>
      <w:proofErr w:type="spellEnd"/>
      <w:r>
        <w:t>("Enter the array: "</w:t>
      </w:r>
      <w:proofErr w:type="gramStart"/>
      <w:r>
        <w:t>);</w:t>
      </w:r>
      <w:proofErr w:type="gramEnd"/>
    </w:p>
    <w:p w14:paraId="32A97B54" w14:textId="77777777" w:rsidR="00AB0944" w:rsidRDefault="00AB0944" w:rsidP="00AB094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ED1ED5" w14:textId="77777777" w:rsidR="00AB0944" w:rsidRDefault="00AB0944" w:rsidP="00AB0944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numCols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5C498A2" w14:textId="77777777" w:rsidR="00AB0944" w:rsidRDefault="00AB0944" w:rsidP="00AB0944"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2207517" w14:textId="77777777" w:rsidR="00AB0944" w:rsidRDefault="00AB0944" w:rsidP="00AB0944">
      <w:r>
        <w:t xml:space="preserve">            }</w:t>
      </w:r>
    </w:p>
    <w:p w14:paraId="7238BEF5" w14:textId="77777777" w:rsidR="00AB0944" w:rsidRDefault="00AB0944" w:rsidP="00AB0944">
      <w:r>
        <w:t xml:space="preserve">        }</w:t>
      </w:r>
    </w:p>
    <w:p w14:paraId="0602A169" w14:textId="77777777" w:rsidR="00AB0944" w:rsidRDefault="00AB0944" w:rsidP="00AB0944">
      <w:r>
        <w:t xml:space="preserve">        </w:t>
      </w:r>
    </w:p>
    <w:p w14:paraId="2DF6FBE8" w14:textId="77777777" w:rsidR="00AB0944" w:rsidRDefault="00AB0944" w:rsidP="00AB0944">
      <w:r>
        <w:t xml:space="preserve">        //Calling the </w:t>
      </w:r>
      <w:proofErr w:type="spellStart"/>
      <w:r>
        <w:t>locateLargest</w:t>
      </w:r>
      <w:proofErr w:type="spellEnd"/>
      <w:r>
        <w:t xml:space="preserve"> method</w:t>
      </w:r>
    </w:p>
    <w:p w14:paraId="772AC70C" w14:textId="77777777" w:rsidR="00AB0944" w:rsidRDefault="00AB0944" w:rsidP="00AB0944">
      <w:r>
        <w:t xml:space="preserve">        </w:t>
      </w:r>
      <w:proofErr w:type="gramStart"/>
      <w:r>
        <w:t>int[</w:t>
      </w:r>
      <w:proofErr w:type="gramEnd"/>
      <w:r>
        <w:t xml:space="preserve">] location = </w:t>
      </w:r>
      <w:proofErr w:type="spellStart"/>
      <w:r>
        <w:t>locateLargest</w:t>
      </w:r>
      <w:proofErr w:type="spellEnd"/>
      <w:r>
        <w:t>(array);</w:t>
      </w:r>
    </w:p>
    <w:p w14:paraId="3F231A69" w14:textId="77777777" w:rsidR="00AB0944" w:rsidRDefault="00AB0944" w:rsidP="00AB0944">
      <w:r>
        <w:t xml:space="preserve">        </w:t>
      </w:r>
    </w:p>
    <w:p w14:paraId="40B8FC25" w14:textId="77777777" w:rsidR="00AB0944" w:rsidRDefault="00AB0944" w:rsidP="00AB0944">
      <w:r>
        <w:t xml:space="preserve">        //Display the location of the largest element</w:t>
      </w:r>
    </w:p>
    <w:p w14:paraId="13ADF4A8" w14:textId="77777777" w:rsidR="00AB0944" w:rsidRDefault="00AB0944" w:rsidP="00AB0944">
      <w:r>
        <w:t xml:space="preserve">        </w:t>
      </w:r>
      <w:proofErr w:type="spellStart"/>
      <w:r>
        <w:t>System.out.println</w:t>
      </w:r>
      <w:proofErr w:type="spellEnd"/>
      <w:r>
        <w:t xml:space="preserve">("The Location of the largest element is at (" + </w:t>
      </w:r>
      <w:proofErr w:type="gramStart"/>
      <w:r>
        <w:t>location[</w:t>
      </w:r>
      <w:proofErr w:type="gramEnd"/>
      <w:r>
        <w:t>0] + ", " + location[1] + ")");</w:t>
      </w:r>
    </w:p>
    <w:p w14:paraId="138F8303" w14:textId="77777777" w:rsidR="00AB0944" w:rsidRDefault="00AB0944" w:rsidP="00AB0944">
      <w:r>
        <w:t xml:space="preserve">    }</w:t>
      </w:r>
    </w:p>
    <w:p w14:paraId="2019BCD1" w14:textId="03A1C37D" w:rsidR="00AB0944" w:rsidRPr="00AB0944" w:rsidRDefault="00AB0944" w:rsidP="00AB0944">
      <w:r>
        <w:t>}</w:t>
      </w:r>
    </w:p>
    <w:p w14:paraId="602D5156" w14:textId="77777777" w:rsidR="007B6283" w:rsidRDefault="007B6283" w:rsidP="007B6283"/>
    <w:p w14:paraId="4D909051" w14:textId="77777777" w:rsidR="002F4CF2" w:rsidRPr="002F4CF2" w:rsidRDefault="002F4CF2" w:rsidP="002F4CF2"/>
    <w:sectPr w:rsidR="002F4CF2" w:rsidRPr="002F4CF2" w:rsidSect="00921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98"/>
    <w:rsid w:val="001C2D98"/>
    <w:rsid w:val="00220B15"/>
    <w:rsid w:val="002F4CF2"/>
    <w:rsid w:val="00341558"/>
    <w:rsid w:val="00413186"/>
    <w:rsid w:val="005F3E50"/>
    <w:rsid w:val="007748B8"/>
    <w:rsid w:val="007B6283"/>
    <w:rsid w:val="007C52A9"/>
    <w:rsid w:val="007D589C"/>
    <w:rsid w:val="00817EEB"/>
    <w:rsid w:val="008B41B4"/>
    <w:rsid w:val="00913C12"/>
    <w:rsid w:val="00921D5A"/>
    <w:rsid w:val="009C6D84"/>
    <w:rsid w:val="00A751B6"/>
    <w:rsid w:val="00AB0944"/>
    <w:rsid w:val="00B11377"/>
    <w:rsid w:val="00C012A4"/>
    <w:rsid w:val="00C07257"/>
    <w:rsid w:val="00D84991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537D"/>
  <w15:docId w15:val="{449DA326-9E4A-4B03-BFB7-E0A2741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CENG209"/>
    <w:qFormat/>
    <w:rsid w:val="002F4CF2"/>
    <w:pPr>
      <w:spacing w:after="0" w:line="240" w:lineRule="auto"/>
    </w:pPr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8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3C12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3C1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7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ucation\Humber\CENG209\Online\Uploads\CENG209F20\LastNameCENG209W20L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LastNameCENG209W20Lxx</Template>
  <TotalTime>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pmoggach</dc:creator>
  <cp:lastModifiedBy>CJ Oriola</cp:lastModifiedBy>
  <cp:revision>2</cp:revision>
  <dcterms:created xsi:type="dcterms:W3CDTF">2023-10-12T13:50:00Z</dcterms:created>
  <dcterms:modified xsi:type="dcterms:W3CDTF">2023-10-12T13:50:00Z</dcterms:modified>
</cp:coreProperties>
</file>