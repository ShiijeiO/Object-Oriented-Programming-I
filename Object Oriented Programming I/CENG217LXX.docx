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2540" w14:textId="0C4AD575" w:rsidR="007D589C" w:rsidRDefault="00817EEB" w:rsidP="007748B8">
      <w:pPr>
        <w:pStyle w:val="Heading1"/>
      </w:pPr>
      <w:r>
        <w:t>CENG2</w:t>
      </w:r>
      <w:r w:rsidR="00341558">
        <w:t>17</w:t>
      </w:r>
      <w:r w:rsidR="007748B8">
        <w:t xml:space="preserve"> – Lab</w:t>
      </w:r>
      <w:r w:rsidR="00413186">
        <w:t>0</w:t>
      </w:r>
      <w:r w:rsidR="0011126A">
        <w:t>3</w:t>
      </w:r>
      <w:r w:rsidR="007748B8">
        <w:t xml:space="preserve"> Report</w:t>
      </w:r>
    </w:p>
    <w:p w14:paraId="6A7BEEC0" w14:textId="77777777" w:rsidR="007748B8" w:rsidRDefault="007748B8" w:rsidP="007748B8"/>
    <w:p w14:paraId="602D5156" w14:textId="2681F5CA" w:rsidR="007B6283" w:rsidRDefault="009C6D84" w:rsidP="0011126A">
      <w:pPr>
        <w:pStyle w:val="Heading2"/>
        <w:jc w:val="center"/>
      </w:pPr>
      <w:r>
        <w:t>Task 1</w:t>
      </w:r>
    </w:p>
    <w:p w14:paraId="3AB2F088" w14:textId="77777777" w:rsidR="007D708E" w:rsidRDefault="007D708E" w:rsidP="007D708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DC268D8" w14:textId="77777777" w:rsidR="007D708E" w:rsidRDefault="007D708E" w:rsidP="007D708E">
      <w:r>
        <w:t>/**</w:t>
      </w:r>
    </w:p>
    <w:p w14:paraId="263D25B3" w14:textId="77777777" w:rsidR="007D708E" w:rsidRDefault="007D708E" w:rsidP="007D708E">
      <w:r>
        <w:t xml:space="preserve"> * </w:t>
      </w:r>
      <w:proofErr w:type="gramStart"/>
      <w:r>
        <w:t>servers</w:t>
      </w:r>
      <w:proofErr w:type="gramEnd"/>
      <w:r>
        <w:t xml:space="preserve"> as a blueprint for managing banking account, </w:t>
      </w:r>
      <w:proofErr w:type="spellStart"/>
      <w:r>
        <w:t>etc</w:t>
      </w:r>
      <w:proofErr w:type="spellEnd"/>
    </w:p>
    <w:p w14:paraId="12DC07FE" w14:textId="77777777" w:rsidR="007D708E" w:rsidRDefault="007D708E" w:rsidP="007D708E">
      <w:r>
        <w:t xml:space="preserve"> *</w:t>
      </w:r>
    </w:p>
    <w:p w14:paraId="1E2B4516" w14:textId="77777777" w:rsidR="007D708E" w:rsidRDefault="007D708E" w:rsidP="007D708E">
      <w:r>
        <w:t xml:space="preserve"> * @Clarence</w:t>
      </w:r>
    </w:p>
    <w:p w14:paraId="7D061E1A" w14:textId="77777777" w:rsidR="007D708E" w:rsidRDefault="007D708E" w:rsidP="007D708E">
      <w:r>
        <w:t xml:space="preserve"> * @1.2</w:t>
      </w:r>
    </w:p>
    <w:p w14:paraId="6EBDC5BA" w14:textId="77777777" w:rsidR="007D708E" w:rsidRDefault="007D708E" w:rsidP="007D708E">
      <w:r>
        <w:t xml:space="preserve"> */</w:t>
      </w:r>
    </w:p>
    <w:p w14:paraId="01575B33" w14:textId="77777777" w:rsidR="007D708E" w:rsidRDefault="007D708E" w:rsidP="007D708E">
      <w:r>
        <w:t>public class Account</w:t>
      </w:r>
    </w:p>
    <w:p w14:paraId="0F5252ED" w14:textId="77777777" w:rsidR="007D708E" w:rsidRDefault="007D708E" w:rsidP="007D708E">
      <w:r>
        <w:t>{</w:t>
      </w:r>
    </w:p>
    <w:p w14:paraId="644405B2" w14:textId="77777777" w:rsidR="007D708E" w:rsidRDefault="007D708E" w:rsidP="007D708E">
      <w:r>
        <w:t xml:space="preserve">    private int id = </w:t>
      </w:r>
      <w:proofErr w:type="gramStart"/>
      <w:r>
        <w:t>0;</w:t>
      </w:r>
      <w:proofErr w:type="gramEnd"/>
    </w:p>
    <w:p w14:paraId="209B5A77" w14:textId="77777777" w:rsidR="007D708E" w:rsidRDefault="007D708E" w:rsidP="007D708E">
      <w:r>
        <w:t xml:space="preserve">    private double balance = </w:t>
      </w:r>
      <w:proofErr w:type="gramStart"/>
      <w:r>
        <w:t>0.0;</w:t>
      </w:r>
      <w:proofErr w:type="gramEnd"/>
    </w:p>
    <w:p w14:paraId="02EA4C78" w14:textId="77777777" w:rsidR="007D708E" w:rsidRDefault="007D708E" w:rsidP="007D708E">
      <w:r>
        <w:t xml:space="preserve">    private double </w:t>
      </w:r>
      <w:proofErr w:type="spellStart"/>
      <w:r>
        <w:t>annualInterestRate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18444C6" w14:textId="77777777" w:rsidR="007D708E" w:rsidRDefault="007D708E" w:rsidP="007D708E">
      <w:r>
        <w:t xml:space="preserve">    private Date </w:t>
      </w:r>
      <w:proofErr w:type="spellStart"/>
      <w:proofErr w:type="gramStart"/>
      <w:r>
        <w:t>dateCreated</w:t>
      </w:r>
      <w:proofErr w:type="spellEnd"/>
      <w:r>
        <w:t>;</w:t>
      </w:r>
      <w:proofErr w:type="gramEnd"/>
    </w:p>
    <w:p w14:paraId="7A4F4E13" w14:textId="77777777" w:rsidR="007D708E" w:rsidRDefault="007D708E" w:rsidP="007D708E">
      <w:r>
        <w:t xml:space="preserve">    </w:t>
      </w:r>
    </w:p>
    <w:p w14:paraId="4F732045" w14:textId="77777777" w:rsidR="007D708E" w:rsidRDefault="007D708E" w:rsidP="007D708E">
      <w:r>
        <w:t xml:space="preserve">    public </w:t>
      </w:r>
      <w:proofErr w:type="gramStart"/>
      <w:r>
        <w:t>Account(</w:t>
      </w:r>
      <w:proofErr w:type="gramEnd"/>
      <w:r>
        <w:t>) {</w:t>
      </w:r>
    </w:p>
    <w:p w14:paraId="0EA9CA2A" w14:textId="77777777" w:rsidR="007D708E" w:rsidRDefault="007D708E" w:rsidP="007D708E">
      <w:r>
        <w:t xml:space="preserve">        </w:t>
      </w:r>
      <w:proofErr w:type="spellStart"/>
      <w:r>
        <w:t>dateCreated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2BD7198" w14:textId="77777777" w:rsidR="007D708E" w:rsidRDefault="007D708E" w:rsidP="007D708E">
      <w:r>
        <w:t xml:space="preserve">    }</w:t>
      </w:r>
    </w:p>
    <w:p w14:paraId="58BBA0DF" w14:textId="77777777" w:rsidR="007D708E" w:rsidRDefault="007D708E" w:rsidP="007D708E">
      <w:r>
        <w:t xml:space="preserve">    </w:t>
      </w:r>
    </w:p>
    <w:p w14:paraId="31175DE2" w14:textId="77777777" w:rsidR="007D708E" w:rsidRDefault="007D708E" w:rsidP="007D708E">
      <w:r>
        <w:t xml:space="preserve">    public </w:t>
      </w:r>
      <w:proofErr w:type="gramStart"/>
      <w:r>
        <w:t>Account(</w:t>
      </w:r>
      <w:proofErr w:type="gramEnd"/>
      <w:r>
        <w:t>int id, double balance) {</w:t>
      </w:r>
    </w:p>
    <w:p w14:paraId="68797CE4" w14:textId="77777777" w:rsidR="007D708E" w:rsidRDefault="007D708E" w:rsidP="007D708E">
      <w:r>
        <w:t xml:space="preserve">        </w:t>
      </w:r>
      <w:proofErr w:type="gramStart"/>
      <w:r>
        <w:t>this(</w:t>
      </w:r>
      <w:proofErr w:type="gramEnd"/>
      <w:r>
        <w:t>);</w:t>
      </w:r>
    </w:p>
    <w:p w14:paraId="17B93636" w14:textId="77777777" w:rsidR="007D708E" w:rsidRDefault="007D708E" w:rsidP="007D708E">
      <w:r>
        <w:t xml:space="preserve">        this.id = </w:t>
      </w:r>
      <w:proofErr w:type="gramStart"/>
      <w:r>
        <w:t>id;</w:t>
      </w:r>
      <w:proofErr w:type="gramEnd"/>
    </w:p>
    <w:p w14:paraId="37616100" w14:textId="77777777" w:rsidR="007D708E" w:rsidRDefault="007D708E" w:rsidP="007D708E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2DD31D5C" w14:textId="77777777" w:rsidR="007D708E" w:rsidRDefault="007D708E" w:rsidP="007D708E">
      <w:r>
        <w:t xml:space="preserve">    }</w:t>
      </w:r>
    </w:p>
    <w:p w14:paraId="171A1C87" w14:textId="77777777" w:rsidR="007D708E" w:rsidRDefault="007D708E" w:rsidP="007D708E">
      <w:r>
        <w:t xml:space="preserve">    </w:t>
      </w:r>
    </w:p>
    <w:p w14:paraId="5FC5332B" w14:textId="77777777" w:rsidR="007D708E" w:rsidRDefault="007D708E" w:rsidP="007D708E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B48E771" w14:textId="77777777" w:rsidR="007D708E" w:rsidRDefault="007D708E" w:rsidP="007D708E">
      <w:r>
        <w:t xml:space="preserve">        return </w:t>
      </w:r>
      <w:proofErr w:type="gramStart"/>
      <w:r>
        <w:t>this.id;</w:t>
      </w:r>
      <w:proofErr w:type="gramEnd"/>
    </w:p>
    <w:p w14:paraId="26E3A654" w14:textId="77777777" w:rsidR="007D708E" w:rsidRDefault="007D708E" w:rsidP="007D708E">
      <w:r>
        <w:t xml:space="preserve">    }</w:t>
      </w:r>
    </w:p>
    <w:p w14:paraId="0670BAE9" w14:textId="77777777" w:rsidR="007D708E" w:rsidRDefault="007D708E" w:rsidP="007D708E">
      <w:r>
        <w:t xml:space="preserve">    </w:t>
      </w:r>
    </w:p>
    <w:p w14:paraId="2DBF40AE" w14:textId="77777777" w:rsidR="007D708E" w:rsidRDefault="007D708E" w:rsidP="007D708E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1D212A5B" w14:textId="77777777" w:rsidR="007D708E" w:rsidRDefault="007D708E" w:rsidP="007D708E">
      <w:r>
        <w:t xml:space="preserve">        this.id = </w:t>
      </w:r>
      <w:proofErr w:type="gramStart"/>
      <w:r>
        <w:t>id;</w:t>
      </w:r>
      <w:proofErr w:type="gramEnd"/>
    </w:p>
    <w:p w14:paraId="1C62A20D" w14:textId="77777777" w:rsidR="007D708E" w:rsidRDefault="007D708E" w:rsidP="007D708E">
      <w:r>
        <w:t xml:space="preserve">    }</w:t>
      </w:r>
    </w:p>
    <w:p w14:paraId="0EEFA105" w14:textId="77777777" w:rsidR="007D708E" w:rsidRDefault="007D708E" w:rsidP="007D708E">
      <w:r>
        <w:t xml:space="preserve">    </w:t>
      </w:r>
    </w:p>
    <w:p w14:paraId="1A00FD8F" w14:textId="77777777" w:rsidR="007D708E" w:rsidRDefault="007D708E" w:rsidP="007D708E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330C0807" w14:textId="77777777" w:rsidR="007D708E" w:rsidRDefault="007D708E" w:rsidP="007D708E">
      <w:r>
        <w:t xml:space="preserve">        return </w:t>
      </w:r>
      <w:proofErr w:type="spellStart"/>
      <w:proofErr w:type="gramStart"/>
      <w:r>
        <w:t>this.balance</w:t>
      </w:r>
      <w:proofErr w:type="spellEnd"/>
      <w:proofErr w:type="gramEnd"/>
      <w:r>
        <w:t>;</w:t>
      </w:r>
    </w:p>
    <w:p w14:paraId="6F9CCD68" w14:textId="77777777" w:rsidR="007D708E" w:rsidRDefault="007D708E" w:rsidP="007D708E">
      <w:r>
        <w:t xml:space="preserve">    }</w:t>
      </w:r>
    </w:p>
    <w:p w14:paraId="6D80F8F4" w14:textId="77777777" w:rsidR="007D708E" w:rsidRDefault="007D708E" w:rsidP="007D708E">
      <w:r>
        <w:t xml:space="preserve">    </w:t>
      </w:r>
    </w:p>
    <w:p w14:paraId="07DB9152" w14:textId="77777777" w:rsidR="007D708E" w:rsidRDefault="007D708E" w:rsidP="007D708E">
      <w:r>
        <w:t xml:space="preserve">    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0D62A0D4" w14:textId="77777777" w:rsidR="007D708E" w:rsidRDefault="007D708E" w:rsidP="007D708E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1BC094AC" w14:textId="77777777" w:rsidR="007D708E" w:rsidRDefault="007D708E" w:rsidP="007D708E">
      <w:r>
        <w:t xml:space="preserve">    }</w:t>
      </w:r>
    </w:p>
    <w:p w14:paraId="4614520A" w14:textId="77777777" w:rsidR="007D708E" w:rsidRDefault="007D708E" w:rsidP="007D708E">
      <w:r>
        <w:t xml:space="preserve">    </w:t>
      </w:r>
    </w:p>
    <w:p w14:paraId="149C3562" w14:textId="77777777" w:rsidR="007D708E" w:rsidRDefault="007D708E" w:rsidP="007D708E">
      <w:r>
        <w:t xml:space="preserve">    public double </w:t>
      </w:r>
      <w:proofErr w:type="spellStart"/>
      <w:proofErr w:type="gramStart"/>
      <w:r>
        <w:t>getAnnualInterestRate</w:t>
      </w:r>
      <w:proofErr w:type="spellEnd"/>
      <w:r>
        <w:t>(</w:t>
      </w:r>
      <w:proofErr w:type="gramEnd"/>
      <w:r>
        <w:t>) {</w:t>
      </w:r>
    </w:p>
    <w:p w14:paraId="47B8ABB8" w14:textId="77777777" w:rsidR="007D708E" w:rsidRDefault="007D708E" w:rsidP="007D708E">
      <w:r>
        <w:t xml:space="preserve">        return </w:t>
      </w:r>
      <w:proofErr w:type="spellStart"/>
      <w:proofErr w:type="gramStart"/>
      <w:r>
        <w:t>annualInterestRate</w:t>
      </w:r>
      <w:proofErr w:type="spellEnd"/>
      <w:r>
        <w:t>;</w:t>
      </w:r>
      <w:proofErr w:type="gramEnd"/>
    </w:p>
    <w:p w14:paraId="12A097C0" w14:textId="77777777" w:rsidR="007D708E" w:rsidRDefault="007D708E" w:rsidP="007D708E">
      <w:r>
        <w:t xml:space="preserve">    }</w:t>
      </w:r>
    </w:p>
    <w:p w14:paraId="35EA556D" w14:textId="77777777" w:rsidR="007D708E" w:rsidRDefault="007D708E" w:rsidP="007D708E">
      <w:r>
        <w:t xml:space="preserve">    </w:t>
      </w:r>
    </w:p>
    <w:p w14:paraId="79DC04AB" w14:textId="77777777" w:rsidR="007D708E" w:rsidRDefault="007D708E" w:rsidP="007D708E">
      <w:r>
        <w:t xml:space="preserve">    public void </w:t>
      </w:r>
      <w:proofErr w:type="spellStart"/>
      <w:proofErr w:type="gramStart"/>
      <w:r>
        <w:t>setAnnualInterestRate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annualInterestRate</w:t>
      </w:r>
      <w:proofErr w:type="spellEnd"/>
      <w:r>
        <w:t>) {</w:t>
      </w:r>
    </w:p>
    <w:p w14:paraId="08AC1EAB" w14:textId="77777777" w:rsidR="007D708E" w:rsidRDefault="007D708E" w:rsidP="007D708E">
      <w:r>
        <w:t xml:space="preserve">        </w:t>
      </w:r>
      <w:proofErr w:type="spellStart"/>
      <w:proofErr w:type="gramStart"/>
      <w:r>
        <w:t>this.annualInterestRate</w:t>
      </w:r>
      <w:proofErr w:type="spellEnd"/>
      <w:proofErr w:type="gramEnd"/>
      <w:r>
        <w:t xml:space="preserve"> = </w:t>
      </w:r>
      <w:proofErr w:type="spellStart"/>
      <w:r>
        <w:t>annualInterestRate</w:t>
      </w:r>
      <w:proofErr w:type="spellEnd"/>
      <w:r>
        <w:t>;</w:t>
      </w:r>
    </w:p>
    <w:p w14:paraId="4E21340D" w14:textId="77777777" w:rsidR="007D708E" w:rsidRDefault="007D708E" w:rsidP="007D708E">
      <w:r>
        <w:t xml:space="preserve">    }</w:t>
      </w:r>
    </w:p>
    <w:p w14:paraId="6AD6BDD2" w14:textId="77777777" w:rsidR="007D708E" w:rsidRDefault="007D708E" w:rsidP="007D708E">
      <w:r>
        <w:t xml:space="preserve">    </w:t>
      </w:r>
    </w:p>
    <w:p w14:paraId="4B3D1F18" w14:textId="77777777" w:rsidR="007D708E" w:rsidRDefault="007D708E" w:rsidP="007D708E">
      <w:r>
        <w:t xml:space="preserve">    //</w:t>
      </w:r>
      <w:proofErr w:type="spellStart"/>
      <w:r>
        <w:t>dataCreated</w:t>
      </w:r>
      <w:proofErr w:type="spellEnd"/>
      <w:r>
        <w:t xml:space="preserve"> accessor</w:t>
      </w:r>
    </w:p>
    <w:p w14:paraId="02DEB4AA" w14:textId="77777777" w:rsidR="007D708E" w:rsidRDefault="007D708E" w:rsidP="007D708E">
      <w:r>
        <w:t xml:space="preserve">    public Date </w:t>
      </w:r>
      <w:proofErr w:type="spellStart"/>
      <w:proofErr w:type="gramStart"/>
      <w:r>
        <w:t>getDateCreated</w:t>
      </w:r>
      <w:proofErr w:type="spellEnd"/>
      <w:r>
        <w:t>(</w:t>
      </w:r>
      <w:proofErr w:type="gramEnd"/>
      <w:r>
        <w:t>) {</w:t>
      </w:r>
    </w:p>
    <w:p w14:paraId="34C5822D" w14:textId="77777777" w:rsidR="007D708E" w:rsidRDefault="007D708E" w:rsidP="007D708E">
      <w:r>
        <w:t xml:space="preserve">        return </w:t>
      </w:r>
      <w:proofErr w:type="spellStart"/>
      <w:proofErr w:type="gramStart"/>
      <w:r>
        <w:t>dateCreated</w:t>
      </w:r>
      <w:proofErr w:type="spellEnd"/>
      <w:r>
        <w:t>;</w:t>
      </w:r>
      <w:proofErr w:type="gramEnd"/>
    </w:p>
    <w:p w14:paraId="181FB678" w14:textId="77777777" w:rsidR="007D708E" w:rsidRDefault="007D708E" w:rsidP="007D708E">
      <w:r>
        <w:t xml:space="preserve">    }</w:t>
      </w:r>
    </w:p>
    <w:p w14:paraId="13A7D3F7" w14:textId="77777777" w:rsidR="007D708E" w:rsidRDefault="007D708E" w:rsidP="007D708E">
      <w:r>
        <w:t xml:space="preserve">    </w:t>
      </w:r>
    </w:p>
    <w:p w14:paraId="287B7151" w14:textId="77777777" w:rsidR="007D708E" w:rsidRDefault="007D708E" w:rsidP="007D708E">
      <w:r>
        <w:t xml:space="preserve">    public double </w:t>
      </w:r>
      <w:proofErr w:type="spellStart"/>
      <w:proofErr w:type="gramStart"/>
      <w:r>
        <w:t>getMonthlyInterestRate</w:t>
      </w:r>
      <w:proofErr w:type="spellEnd"/>
      <w:r>
        <w:t>(</w:t>
      </w:r>
      <w:proofErr w:type="gramEnd"/>
      <w:r>
        <w:t>) {</w:t>
      </w:r>
    </w:p>
    <w:p w14:paraId="22B6E7F3" w14:textId="77777777" w:rsidR="007D708E" w:rsidRDefault="007D708E" w:rsidP="007D708E">
      <w:r>
        <w:t xml:space="preserve">        return </w:t>
      </w:r>
      <w:proofErr w:type="spellStart"/>
      <w:r>
        <w:t>annualInterestRate</w:t>
      </w:r>
      <w:proofErr w:type="spellEnd"/>
      <w:r>
        <w:t xml:space="preserve"> / </w:t>
      </w:r>
      <w:proofErr w:type="gramStart"/>
      <w:r>
        <w:t>12;</w:t>
      </w:r>
      <w:proofErr w:type="gramEnd"/>
    </w:p>
    <w:p w14:paraId="5DED1F9B" w14:textId="77777777" w:rsidR="007D708E" w:rsidRDefault="007D708E" w:rsidP="007D708E">
      <w:r>
        <w:t xml:space="preserve">    }</w:t>
      </w:r>
    </w:p>
    <w:p w14:paraId="6CE25E57" w14:textId="77777777" w:rsidR="007D708E" w:rsidRDefault="007D708E" w:rsidP="007D708E">
      <w:r>
        <w:t xml:space="preserve">    </w:t>
      </w:r>
    </w:p>
    <w:p w14:paraId="434A1210" w14:textId="77777777" w:rsidR="007D708E" w:rsidRDefault="007D708E" w:rsidP="007D708E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0BA3BD5E" w14:textId="77777777" w:rsidR="007D708E" w:rsidRDefault="007D708E" w:rsidP="007D708E">
      <w:r>
        <w:t xml:space="preserve">        </w:t>
      </w:r>
      <w:proofErr w:type="gramStart"/>
      <w:r>
        <w:t>if(</w:t>
      </w:r>
      <w:proofErr w:type="gramEnd"/>
      <w:r>
        <w:t>amount &gt; balance) {</w:t>
      </w:r>
    </w:p>
    <w:p w14:paraId="23A4728D" w14:textId="77777777" w:rsidR="007D708E" w:rsidRDefault="007D708E" w:rsidP="007D708E">
      <w:r>
        <w:t xml:space="preserve">            </w:t>
      </w:r>
      <w:proofErr w:type="spellStart"/>
      <w:r>
        <w:t>System.out.println</w:t>
      </w:r>
      <w:proofErr w:type="spellEnd"/>
      <w:r>
        <w:t>("Insufficient balance"</w:t>
      </w:r>
      <w:proofErr w:type="gramStart"/>
      <w:r>
        <w:t>);</w:t>
      </w:r>
      <w:proofErr w:type="gramEnd"/>
    </w:p>
    <w:p w14:paraId="76CB55EC" w14:textId="77777777" w:rsidR="007D708E" w:rsidRDefault="007D708E" w:rsidP="007D708E">
      <w:r>
        <w:t xml:space="preserve">            </w:t>
      </w:r>
      <w:proofErr w:type="gramStart"/>
      <w:r>
        <w:t>return;</w:t>
      </w:r>
      <w:proofErr w:type="gramEnd"/>
    </w:p>
    <w:p w14:paraId="71AC429B" w14:textId="77777777" w:rsidR="007D708E" w:rsidRDefault="007D708E" w:rsidP="007D708E">
      <w:r>
        <w:lastRenderedPageBreak/>
        <w:t xml:space="preserve">        }</w:t>
      </w:r>
    </w:p>
    <w:p w14:paraId="78842885" w14:textId="77777777" w:rsidR="007D708E" w:rsidRDefault="007D708E" w:rsidP="007D708E">
      <w:r>
        <w:t xml:space="preserve">        balance -= </w:t>
      </w:r>
      <w:proofErr w:type="gramStart"/>
      <w:r>
        <w:t>amount;</w:t>
      </w:r>
      <w:proofErr w:type="gramEnd"/>
    </w:p>
    <w:p w14:paraId="01136C08" w14:textId="77777777" w:rsidR="007D708E" w:rsidRDefault="007D708E" w:rsidP="007D708E">
      <w:r>
        <w:t xml:space="preserve">    }</w:t>
      </w:r>
    </w:p>
    <w:p w14:paraId="6124302B" w14:textId="77777777" w:rsidR="007D708E" w:rsidRDefault="007D708E" w:rsidP="007D708E">
      <w:r>
        <w:t xml:space="preserve">    </w:t>
      </w:r>
    </w:p>
    <w:p w14:paraId="4458C37B" w14:textId="77777777" w:rsidR="007D708E" w:rsidRDefault="007D708E" w:rsidP="007D708E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1C500D2B" w14:textId="77777777" w:rsidR="007D708E" w:rsidRDefault="007D708E" w:rsidP="007D708E">
      <w:r>
        <w:t xml:space="preserve">        balance += </w:t>
      </w:r>
      <w:proofErr w:type="gramStart"/>
      <w:r>
        <w:t>amount;</w:t>
      </w:r>
      <w:proofErr w:type="gramEnd"/>
    </w:p>
    <w:p w14:paraId="4615E909" w14:textId="77777777" w:rsidR="007D708E" w:rsidRDefault="007D708E" w:rsidP="007D708E">
      <w:r>
        <w:t xml:space="preserve">    }</w:t>
      </w:r>
    </w:p>
    <w:p w14:paraId="29617A02" w14:textId="77777777" w:rsidR="007D708E" w:rsidRDefault="007D708E" w:rsidP="007D708E">
      <w:r>
        <w:t>}</w:t>
      </w:r>
      <w:r>
        <w:br/>
      </w:r>
      <w:r>
        <w:br/>
      </w:r>
    </w:p>
    <w:p w14:paraId="1B92739F" w14:textId="77777777" w:rsidR="007D708E" w:rsidRDefault="007D708E" w:rsidP="007D708E">
      <w:r>
        <w:t>/**</w:t>
      </w:r>
    </w:p>
    <w:p w14:paraId="5C6A6CE2" w14:textId="77777777" w:rsidR="007D708E" w:rsidRDefault="007D708E" w:rsidP="007D708E">
      <w:r>
        <w:t xml:space="preserve"> * </w:t>
      </w:r>
      <w:proofErr w:type="gramStart"/>
      <w:r>
        <w:t>test</w:t>
      </w:r>
      <w:proofErr w:type="gramEnd"/>
      <w:r>
        <w:t xml:space="preserve"> program that implements withdraw and deposit method into account id of 1122</w:t>
      </w:r>
    </w:p>
    <w:p w14:paraId="79DFF6EF" w14:textId="77777777" w:rsidR="007D708E" w:rsidRDefault="007D708E" w:rsidP="007D708E">
      <w:r>
        <w:t xml:space="preserve"> *</w:t>
      </w:r>
    </w:p>
    <w:p w14:paraId="2011310D" w14:textId="77777777" w:rsidR="007D708E" w:rsidRDefault="007D708E" w:rsidP="007D708E">
      <w:r>
        <w:t xml:space="preserve"> * @Clarence n01573843</w:t>
      </w:r>
    </w:p>
    <w:p w14:paraId="4E938DDF" w14:textId="77777777" w:rsidR="007D708E" w:rsidRDefault="007D708E" w:rsidP="007D708E">
      <w:r>
        <w:t xml:space="preserve"> * @1.1</w:t>
      </w:r>
    </w:p>
    <w:p w14:paraId="0DB68F2A" w14:textId="77777777" w:rsidR="007D708E" w:rsidRDefault="007D708E" w:rsidP="007D708E">
      <w:r>
        <w:t xml:space="preserve"> */</w:t>
      </w:r>
    </w:p>
    <w:p w14:paraId="2F9EE7FF" w14:textId="77777777" w:rsidR="007D708E" w:rsidRDefault="007D708E" w:rsidP="007D708E">
      <w:r>
        <w:t xml:space="preserve">public class </w:t>
      </w:r>
      <w:proofErr w:type="spellStart"/>
      <w:r>
        <w:t>TestAccount</w:t>
      </w:r>
      <w:proofErr w:type="spellEnd"/>
      <w:r>
        <w:t xml:space="preserve"> extends </w:t>
      </w:r>
      <w:proofErr w:type="gramStart"/>
      <w:r>
        <w:t>Account</w:t>
      </w:r>
      <w:proofErr w:type="gramEnd"/>
    </w:p>
    <w:p w14:paraId="7E36DBC7" w14:textId="77777777" w:rsidR="007D708E" w:rsidRDefault="007D708E" w:rsidP="007D708E">
      <w:r>
        <w:t>{</w:t>
      </w:r>
    </w:p>
    <w:p w14:paraId="199A5FB3" w14:textId="77777777" w:rsidR="007D708E" w:rsidRDefault="007D708E" w:rsidP="007D708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5619FD" w14:textId="77777777" w:rsidR="007D708E" w:rsidRDefault="007D708E" w:rsidP="007D708E">
      <w:r>
        <w:t xml:space="preserve">        Account acc = new </w:t>
      </w:r>
      <w:proofErr w:type="gramStart"/>
      <w:r>
        <w:t>Account(</w:t>
      </w:r>
      <w:proofErr w:type="gramEnd"/>
      <w:r>
        <w:t>1122, 20000);</w:t>
      </w:r>
    </w:p>
    <w:p w14:paraId="4C2FCF15" w14:textId="77777777" w:rsidR="007D708E" w:rsidRDefault="007D708E" w:rsidP="007D708E">
      <w:r>
        <w:t xml:space="preserve">        </w:t>
      </w:r>
    </w:p>
    <w:p w14:paraId="6128401A" w14:textId="77777777" w:rsidR="007D708E" w:rsidRDefault="007D708E" w:rsidP="007D708E">
      <w:r>
        <w:t xml:space="preserve">        </w:t>
      </w:r>
      <w:proofErr w:type="spellStart"/>
      <w:proofErr w:type="gramStart"/>
      <w:r>
        <w:t>acc.setAnnualInterestRate</w:t>
      </w:r>
      <w:proofErr w:type="spellEnd"/>
      <w:proofErr w:type="gramEnd"/>
      <w:r>
        <w:t xml:space="preserve">(4.5); // set annual </w:t>
      </w:r>
      <w:proofErr w:type="spellStart"/>
      <w:r>
        <w:t>intereate</w:t>
      </w:r>
      <w:proofErr w:type="spellEnd"/>
      <w:r>
        <w:t xml:space="preserve"> rate</w:t>
      </w:r>
    </w:p>
    <w:p w14:paraId="60301FBA" w14:textId="77777777" w:rsidR="007D708E" w:rsidRDefault="007D708E" w:rsidP="007D708E">
      <w:r>
        <w:t xml:space="preserve">        </w:t>
      </w:r>
    </w:p>
    <w:p w14:paraId="313E0D32" w14:textId="77777777" w:rsidR="007D708E" w:rsidRDefault="007D708E" w:rsidP="007D708E">
      <w:r>
        <w:t xml:space="preserve">        </w:t>
      </w:r>
      <w:proofErr w:type="spellStart"/>
      <w:proofErr w:type="gramStart"/>
      <w:r>
        <w:t>acc.withdraw</w:t>
      </w:r>
      <w:proofErr w:type="spellEnd"/>
      <w:proofErr w:type="gramEnd"/>
      <w:r>
        <w:t>(2500); //using the withdraw method to withdraw $2500</w:t>
      </w:r>
    </w:p>
    <w:p w14:paraId="348CFCD9" w14:textId="77777777" w:rsidR="007D708E" w:rsidRDefault="007D708E" w:rsidP="007D708E">
      <w:r>
        <w:t xml:space="preserve">        </w:t>
      </w:r>
    </w:p>
    <w:p w14:paraId="1FCCE7D3" w14:textId="77777777" w:rsidR="007D708E" w:rsidRDefault="007D708E" w:rsidP="007D708E">
      <w:r>
        <w:t xml:space="preserve">        </w:t>
      </w:r>
      <w:proofErr w:type="spellStart"/>
      <w:proofErr w:type="gramStart"/>
      <w:r>
        <w:t>acc.deposit</w:t>
      </w:r>
      <w:proofErr w:type="spellEnd"/>
      <w:proofErr w:type="gramEnd"/>
      <w:r>
        <w:t>(3000); //using the deposit method to deposit $3000</w:t>
      </w:r>
    </w:p>
    <w:p w14:paraId="12E65F13" w14:textId="77777777" w:rsidR="007D708E" w:rsidRDefault="007D708E" w:rsidP="007D708E">
      <w:r>
        <w:t xml:space="preserve">        </w:t>
      </w:r>
    </w:p>
    <w:p w14:paraId="2ADA1214" w14:textId="77777777" w:rsidR="007D708E" w:rsidRDefault="007D708E" w:rsidP="007D708E">
      <w:r>
        <w:t xml:space="preserve">        </w:t>
      </w:r>
      <w:proofErr w:type="spellStart"/>
      <w:r>
        <w:t>System.out.println</w:t>
      </w:r>
      <w:proofErr w:type="spellEnd"/>
      <w:r>
        <w:t xml:space="preserve">("Balance: $" + </w:t>
      </w:r>
      <w:proofErr w:type="spellStart"/>
      <w:proofErr w:type="gramStart"/>
      <w:r>
        <w:t>acc.getBalance</w:t>
      </w:r>
      <w:proofErr w:type="spellEnd"/>
      <w:proofErr w:type="gramEnd"/>
      <w:r>
        <w:t>()); //printing the balance</w:t>
      </w:r>
    </w:p>
    <w:p w14:paraId="0AF44942" w14:textId="77777777" w:rsidR="007D708E" w:rsidRDefault="007D708E" w:rsidP="007D708E">
      <w:r>
        <w:t xml:space="preserve">        </w:t>
      </w:r>
      <w:proofErr w:type="spellStart"/>
      <w:r>
        <w:t>System.out.println</w:t>
      </w:r>
      <w:proofErr w:type="spellEnd"/>
      <w:r>
        <w:t xml:space="preserve">("Monthly Interest: $" + </w:t>
      </w:r>
      <w:proofErr w:type="spellStart"/>
      <w:proofErr w:type="gramStart"/>
      <w:r>
        <w:t>acc.getMonthlyInterestRate</w:t>
      </w:r>
      <w:proofErr w:type="spellEnd"/>
      <w:proofErr w:type="gramEnd"/>
      <w:r>
        <w:t xml:space="preserve">() * </w:t>
      </w:r>
      <w:proofErr w:type="spellStart"/>
      <w:r>
        <w:t>acc.getBalance</w:t>
      </w:r>
      <w:proofErr w:type="spellEnd"/>
      <w:r>
        <w:t>() / 100); //printing monthly interest</w:t>
      </w:r>
    </w:p>
    <w:p w14:paraId="58AB2119" w14:textId="77777777" w:rsidR="007D708E" w:rsidRDefault="007D708E" w:rsidP="007D708E">
      <w:r>
        <w:t xml:space="preserve">        </w:t>
      </w:r>
      <w:proofErr w:type="spellStart"/>
      <w:r>
        <w:t>System.out.println</w:t>
      </w:r>
      <w:proofErr w:type="spellEnd"/>
      <w:r>
        <w:t xml:space="preserve">("Date Created: " + </w:t>
      </w:r>
      <w:proofErr w:type="spellStart"/>
      <w:proofErr w:type="gramStart"/>
      <w:r>
        <w:t>acc.getDateCreated</w:t>
      </w:r>
      <w:proofErr w:type="spellEnd"/>
      <w:proofErr w:type="gramEnd"/>
      <w:r>
        <w:t>()); //printing the date when the account was created</w:t>
      </w:r>
    </w:p>
    <w:p w14:paraId="382197CC" w14:textId="77777777" w:rsidR="007D708E" w:rsidRDefault="007D708E" w:rsidP="007D708E">
      <w:r>
        <w:t xml:space="preserve">    }</w:t>
      </w:r>
    </w:p>
    <w:p w14:paraId="4DE21D1A" w14:textId="7BC92D2B" w:rsidR="006B21FB" w:rsidRPr="006B21FB" w:rsidRDefault="007D708E" w:rsidP="007D708E">
      <w:r>
        <w:t>}</w:t>
      </w:r>
    </w:p>
    <w:p w14:paraId="5755929F" w14:textId="77777777" w:rsidR="0011126A" w:rsidRPr="0011126A" w:rsidRDefault="0011126A" w:rsidP="0011126A"/>
    <w:p w14:paraId="4D909051" w14:textId="77777777" w:rsidR="002F4CF2" w:rsidRPr="002F4CF2" w:rsidRDefault="002F4CF2" w:rsidP="002F4CF2"/>
    <w:sectPr w:rsidR="002F4CF2" w:rsidRPr="002F4CF2" w:rsidSect="00921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D98"/>
    <w:rsid w:val="0011126A"/>
    <w:rsid w:val="001C2D98"/>
    <w:rsid w:val="00220B15"/>
    <w:rsid w:val="002F4CF2"/>
    <w:rsid w:val="00341558"/>
    <w:rsid w:val="00413186"/>
    <w:rsid w:val="005F3E50"/>
    <w:rsid w:val="006B21FB"/>
    <w:rsid w:val="007748B8"/>
    <w:rsid w:val="007B6283"/>
    <w:rsid w:val="007C52A9"/>
    <w:rsid w:val="007D589C"/>
    <w:rsid w:val="007D708E"/>
    <w:rsid w:val="00817EEB"/>
    <w:rsid w:val="008B41B4"/>
    <w:rsid w:val="00913C12"/>
    <w:rsid w:val="00921D5A"/>
    <w:rsid w:val="009C6D84"/>
    <w:rsid w:val="00A751B6"/>
    <w:rsid w:val="00AB0944"/>
    <w:rsid w:val="00B11377"/>
    <w:rsid w:val="00C012A4"/>
    <w:rsid w:val="00C07257"/>
    <w:rsid w:val="00D84991"/>
    <w:rsid w:val="00EE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537D"/>
  <w15:docId w15:val="{449DA326-9E4A-4B03-BFB7-E0A2741E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CENG209"/>
    <w:qFormat/>
    <w:rsid w:val="002F4CF2"/>
    <w:pPr>
      <w:spacing w:after="0" w:line="240" w:lineRule="auto"/>
    </w:pPr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8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3C12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3C1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7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ucation\Humber\CENG209\Online\Uploads\CENG209F20\LastNameCENG209W20L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LastNameCENG209W20Lxx</Template>
  <TotalTime>855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pmoggach</dc:creator>
  <cp:lastModifiedBy>CJ Oriola</cp:lastModifiedBy>
  <cp:revision>14</cp:revision>
  <dcterms:created xsi:type="dcterms:W3CDTF">2021-09-02T18:06:00Z</dcterms:created>
  <dcterms:modified xsi:type="dcterms:W3CDTF">2023-10-20T03:58:00Z</dcterms:modified>
</cp:coreProperties>
</file>